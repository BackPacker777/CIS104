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7B" w:rsidRDefault="00CB08EE" w:rsidP="00C04F41">
      <w:pPr>
        <w:pStyle w:val="Head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5F7F0E0" wp14:editId="63E06B8F">
                <wp:simplePos x="0" y="0"/>
                <wp:positionH relativeFrom="page">
                  <wp:posOffset>17780</wp:posOffset>
                </wp:positionH>
                <wp:positionV relativeFrom="page">
                  <wp:align>center</wp:align>
                </wp:positionV>
                <wp:extent cx="3336200" cy="10058400"/>
                <wp:effectExtent l="0" t="0" r="0" b="0"/>
                <wp:wrapTight wrapText="bothSides">
                  <wp:wrapPolygon edited="0">
                    <wp:start x="985" y="0"/>
                    <wp:lineTo x="492" y="123"/>
                    <wp:lineTo x="369" y="21273"/>
                    <wp:lineTo x="616" y="21559"/>
                    <wp:lineTo x="985" y="21559"/>
                    <wp:lineTo x="21054" y="21559"/>
                    <wp:lineTo x="21054" y="0"/>
                    <wp:lineTo x="985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200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191029" y="0"/>
                            <a:ext cx="3050287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7149" w:rsidRDefault="00287149">
                              <w:pPr>
                                <w:pStyle w:val="Heading1"/>
                                <w:spacing w:after="120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Objectives:</w:t>
                              </w:r>
                            </w:p>
                            <w:p w:rsidR="00287149" w:rsidRDefault="00287149" w:rsidP="00AD7C16">
                              <w:pPr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As a programmer, you will be expected to understand good coding practice and logical structures.  For this quiz</w:t>
                              </w:r>
                              <w:r w:rsidR="007F3CC5">
                                <w:rPr>
                                  <w:color w:val="FFFFFF" w:themeColor="background1"/>
                                </w:rPr>
                                <w:t>, at a minimum,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5563D1"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  <w:t xml:space="preserve">you must </w:t>
                              </w:r>
                              <w:r>
                                <w:rPr>
                                  <w:b/>
                                  <w:i/>
                                  <w:color w:val="FFFFFF" w:themeColor="background1"/>
                                </w:rPr>
                                <w:t>define the following terms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: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Variable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Constant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Cohesion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Assignment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Initialization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Method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Braces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Array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Looping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Selection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Signature lines</w:t>
                              </w:r>
                            </w:p>
                            <w:p w:rsidR="00287149" w:rsidRDefault="00287149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Declaration</w:t>
                              </w:r>
                            </w:p>
                            <w:p w:rsidR="00287149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Auto increment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Numeric testing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String testing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Concatenation</w:t>
                              </w:r>
                            </w:p>
                            <w:p w:rsidR="007F3CC5" w:rsidRDefault="007F3CC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Commenting</w:t>
                              </w:r>
                            </w:p>
                            <w:p w:rsidR="007F1D45" w:rsidRDefault="007F1D45" w:rsidP="00AD7C1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360" w:lineRule="auto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</w:rPr>
                                <w:t>Mutable/immutable</w:t>
                              </w:r>
                              <w:bookmarkStart w:id="0" w:name="_GoBack"/>
                              <w:bookmarkEnd w:id="0"/>
                            </w:p>
                            <w:p w:rsidR="00287149" w:rsidRDefault="00287149" w:rsidP="00AD7C16"/>
                          </w:txbxContent>
                        </wps:txbx>
                        <wps:bodyPr rot="0" spcFirstLastPara="0" vertOverflow="overflow" horzOverflow="overflow" vert="horz" wrap="square" lIns="274320" tIns="45720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43000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oup 35" o:spid="_x0000_s1026" style="position:absolute;margin-left:1.4pt;margin-top:0;width:262.7pt;height:11in;z-index:-251653120;mso-width-percent:430;mso-height-percent:1000;mso-position-horizontal-relative:page;mso-position-vertical:center;mso-position-vertical-relative:page;mso-width-percent:430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">
                <v:rect id="Rectangle 24" o:spid="_x0000_s1027" style="position:absolute;left:1910;width:30503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p0sIA&#10;AADbAAAADwAAAGRycy9kb3ducmV2LnhtbESPT4vCMBTE7wv7HcJb8LamFnS1axT/IHpdqwdvj+Zt&#10;W2xeShK1fnsjCB6HmfkNM513phFXcr62rGDQT0AQF1bXXCo45JvvMQgfkDU2lknBnTzMZ58fU8y0&#10;vfEfXfehFBHCPkMFVQhtJqUvKjLo+7Yljt6/dQZDlK6U2uEtwk0j0yQZSYM1x4UKW1pVVJz3F6Ng&#10;PcjPqVv+5HW+lscJlqftcHRSqvfVLX5BBOrCO/xq77SCSQr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unSwgAAANsAAAAPAAAAAAAAAAAAAAAAAJgCAABkcnMvZG93&#10;bnJldi54bWxQSwUGAAAAAAQABAD1AAAAhwMAAAAA&#10;" fillcolor="#a9a57c [3204]" stroked="f" strokeweight="2pt">
                  <v:path arrowok="t"/>
                  <v:textbox inset="21.6pt,36pt,21.6pt,14.4pt">
                    <w:txbxContent>
                      <w:p w:rsidR="00287149" w:rsidRDefault="00287149">
                        <w:pPr>
                          <w:pStyle w:val="Heading1"/>
                          <w:spacing w:after="120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Objectives:</w:t>
                        </w:r>
                      </w:p>
                      <w:p w:rsidR="00287149" w:rsidRDefault="00287149" w:rsidP="00AD7C16">
                        <w:pPr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As a programmer, you will be expected to understand good coding practice and logical structures.  For this quiz</w:t>
                        </w:r>
                        <w:r w:rsidR="007F3CC5">
                          <w:rPr>
                            <w:color w:val="FFFFFF" w:themeColor="background1"/>
                          </w:rPr>
                          <w:t>, at a minimum,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Pr="005563D1">
                          <w:rPr>
                            <w:b/>
                            <w:i/>
                            <w:color w:val="FFFFFF" w:themeColor="background1"/>
                          </w:rPr>
                          <w:t xml:space="preserve">you must </w:t>
                        </w:r>
                        <w:r>
                          <w:rPr>
                            <w:b/>
                            <w:i/>
                            <w:color w:val="FFFFFF" w:themeColor="background1"/>
                          </w:rPr>
                          <w:t>define the following terms</w:t>
                        </w:r>
                        <w:r>
                          <w:rPr>
                            <w:color w:val="FFFFFF" w:themeColor="background1"/>
                          </w:rPr>
                          <w:t>: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Variable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Constant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Cohesion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Assignment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Initialization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Method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Braces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Array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Looping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Selection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Signature lines</w:t>
                        </w:r>
                      </w:p>
                      <w:p w:rsidR="00287149" w:rsidRDefault="00287149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Declaration</w:t>
                        </w:r>
                      </w:p>
                      <w:p w:rsidR="00287149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Auto increment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Numeric testing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String testing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Concatenation</w:t>
                        </w:r>
                      </w:p>
                      <w:p w:rsidR="007F3CC5" w:rsidRDefault="007F3CC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Commenting</w:t>
                        </w:r>
                      </w:p>
                      <w:p w:rsidR="007F1D45" w:rsidRDefault="007F1D45" w:rsidP="00AD7C1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360" w:lineRule="auto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  <w:sz w:val="24"/>
                          </w:rPr>
                          <w:t>Mutable/immutable</w:t>
                        </w:r>
                        <w:bookmarkStart w:id="1" w:name="_GoBack"/>
                        <w:bookmarkEnd w:id="1"/>
                      </w:p>
                      <w:p w:rsidR="00287149" w:rsidRDefault="00287149" w:rsidP="00AD7C16"/>
                    </w:txbxContent>
                  </v:textbox>
                </v:rect>
                <v:rect id="Rectangle 93" o:spid="_x0000_s1028" style="position:absolute;width:33391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vh8MA&#10;AADbAAAADwAAAGRycy9kb3ducmV2LnhtbESPQWvCQBSE74L/YXlCb2ZjLUWjqwSppR5rBPH2zD6T&#10;aPZtyG5j/PfdQsHjMDPfMMt1b2rRUesqywomUQyCOLe64kLBIduOZyCcR9ZYWyYFD3KwXg0HS0y0&#10;vfM3dXtfiABhl6CC0vsmkdLlJRl0kW2Ig3exrUEfZFtI3eI9wE0tX+P4XRqsOCyU2NCmpPy2/zEK&#10;3LnbZY8mPV5PLj+nH2yyt92nUi+jPl2A8NT7Z/i//aUVzK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mvh8MAAADbAAAADwAAAAAAAAAAAAAAAACYAgAAZHJzL2Rv&#10;d25yZXYueG1sUEsFBgAAAAAEAAQA9QAAAIgDAAAAAA==&#10;" filled="f" stroked="f" strokeweight="2pt"/>
                <w10:wrap type="tight" anchorx="page" anchory="page"/>
              </v:group>
            </w:pict>
          </mc:Fallback>
        </mc:AlternateContent>
      </w:r>
    </w:p>
    <w:p w:rsidR="00EB7B7B" w:rsidRDefault="009A6E6E" w:rsidP="00D05996">
      <w:pPr>
        <w:pStyle w:val="Title"/>
        <w:ind w:right="-1080"/>
      </w:pPr>
      <w:r>
        <w:t xml:space="preserve">CIS 104 </w:t>
      </w:r>
      <w:r w:rsidR="008E7E45">
        <w:t>Quiz One</w:t>
      </w:r>
    </w:p>
    <w:p w:rsidR="00EB7B7B" w:rsidRDefault="008E7E45" w:rsidP="00D05996">
      <w:pPr>
        <w:pStyle w:val="Subtitle"/>
        <w:ind w:right="-1080"/>
      </w:pPr>
      <w:r>
        <w:t>Diagramming code and defining programming terminology</w:t>
      </w:r>
    </w:p>
    <w:p w:rsidR="00EB7B7B" w:rsidRDefault="009A6E6E" w:rsidP="00D05996">
      <w:pPr>
        <w:pStyle w:val="Heading1"/>
        <w:ind w:right="-1080"/>
      </w:pPr>
      <w:r>
        <w:t>Task</w:t>
      </w:r>
    </w:p>
    <w:p w:rsidR="000529A1" w:rsidRDefault="008E7E45" w:rsidP="000529A1">
      <w:pPr>
        <w:ind w:right="-1080"/>
        <w:jc w:val="both"/>
      </w:pPr>
      <w:r>
        <w:t>Diagram each line of the attached code by explaining any programming terminology and what the code is doing.</w:t>
      </w:r>
    </w:p>
    <w:p w:rsidR="008E7E45" w:rsidRDefault="007F1D45" w:rsidP="000529A1">
      <w:pPr>
        <w:ind w:right="-1080"/>
        <w:jc w:val="both"/>
      </w:pPr>
      <w:hyperlink r:id="rId9" w:history="1">
        <w:r w:rsidR="008E7E45" w:rsidRPr="00F20506">
          <w:rPr>
            <w:rStyle w:val="Hyperlink"/>
            <w:b/>
          </w:rPr>
          <w:t>HERE</w:t>
        </w:r>
      </w:hyperlink>
      <w:r w:rsidR="008E7E45">
        <w:t xml:space="preserve"> is the </w:t>
      </w:r>
      <w:r w:rsidR="00B7128C">
        <w:t>quiz</w:t>
      </w:r>
      <w:r w:rsidR="008E7E45">
        <w:t xml:space="preserve"> code.</w:t>
      </w:r>
    </w:p>
    <w:p w:rsidR="007F3CC5" w:rsidRDefault="007F3CC5" w:rsidP="000529A1">
      <w:pPr>
        <w:ind w:right="-1080"/>
        <w:jc w:val="both"/>
      </w:pPr>
    </w:p>
    <w:p w:rsidR="007F3CC5" w:rsidRDefault="007F3CC5" w:rsidP="000529A1">
      <w:pPr>
        <w:ind w:right="-1080"/>
        <w:jc w:val="both"/>
      </w:pPr>
    </w:p>
    <w:p w:rsidR="008216D4" w:rsidRDefault="008216D4" w:rsidP="007F3CC5">
      <w:pPr>
        <w:pStyle w:val="Heading1"/>
      </w:pPr>
      <w:r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4581"/>
      </w:tblGrid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 w:rsidRPr="00C85FE4">
              <w:t>1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sub </w:t>
            </w:r>
            <w:proofErr w:type="spellStart"/>
            <w:r>
              <w:t>setValue</w:t>
            </w:r>
            <w:proofErr w:type="spellEnd"/>
            <w:r>
              <w:t xml:space="preserve"> {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2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     </w:t>
            </w:r>
            <w:proofErr w:type="gramStart"/>
            <w:r>
              <w:t>print</w:t>
            </w:r>
            <w:proofErr w:type="gramEnd"/>
            <w:r>
              <w:t xml:space="preserve"> “What is the value?: ”;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3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 xml:space="preserve">     chomp ($value = &lt;STDIN&gt;);</w:t>
            </w:r>
          </w:p>
        </w:tc>
      </w:tr>
      <w:tr w:rsidR="00287149" w:rsidTr="00C85FE4">
        <w:trPr>
          <w:trHeight w:val="442"/>
        </w:trPr>
        <w:tc>
          <w:tcPr>
            <w:tcW w:w="738" w:type="dxa"/>
            <w:shd w:val="clear" w:color="auto" w:fill="BFBFBF" w:themeFill="background1" w:themeFillShade="BF"/>
          </w:tcPr>
          <w:p w:rsidR="00287149" w:rsidRPr="00C85FE4" w:rsidRDefault="00C85FE4" w:rsidP="00C85FE4">
            <w:pPr>
              <w:ind w:right="-1080"/>
            </w:pPr>
            <w:r>
              <w:t>4</w:t>
            </w:r>
          </w:p>
        </w:tc>
        <w:tc>
          <w:tcPr>
            <w:tcW w:w="4581" w:type="dxa"/>
          </w:tcPr>
          <w:p w:rsidR="00287149" w:rsidRDefault="00C85FE4" w:rsidP="000529A1">
            <w:pPr>
              <w:ind w:right="-1080"/>
              <w:jc w:val="both"/>
            </w:pPr>
            <w:r>
              <w:t>}</w:t>
            </w:r>
          </w:p>
        </w:tc>
      </w:tr>
    </w:tbl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Method signature line signifying that it’s a mutator (method that initializes (Assigns value to) a global variable) for global variable $value. Open curly brace signifies start of block.</w:t>
      </w:r>
    </w:p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Print statement asking user for input.</w:t>
      </w:r>
    </w:p>
    <w:p w:rsidR="00C85FE4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Chomp removes newlines off of user input. The parentheses indicate order of precedence. &lt;STDIN&gt; is being initialized (Assigned value to) global variable $value.</w:t>
      </w:r>
    </w:p>
    <w:p w:rsidR="00C85FE4" w:rsidRPr="000142ED" w:rsidRDefault="00C85FE4" w:rsidP="00C85FE4">
      <w:pPr>
        <w:pStyle w:val="ListParagraph"/>
        <w:numPr>
          <w:ilvl w:val="0"/>
          <w:numId w:val="9"/>
        </w:numPr>
        <w:ind w:right="-1080"/>
        <w:jc w:val="both"/>
      </w:pPr>
      <w:r>
        <w:t>End curly brace signifies end of block.</w:t>
      </w:r>
    </w:p>
    <w:sectPr w:rsidR="00C85FE4" w:rsidRPr="000142ED" w:rsidSect="00172BA6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576" w:right="2160" w:bottom="576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149" w:rsidRDefault="00287149">
      <w:pPr>
        <w:spacing w:after="0" w:line="240" w:lineRule="auto"/>
      </w:pPr>
      <w:r>
        <w:separator/>
      </w:r>
    </w:p>
  </w:endnote>
  <w:endnote w:type="continuationSeparator" w:id="0">
    <w:p w:rsidR="00287149" w:rsidRDefault="00287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7E312A7" wp14:editId="1D4F6D22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qZfdg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B1A6A60" wp14:editId="0F6FA11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Pa5w6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884D73C" wp14:editId="2B4202B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7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tc69GpACAAC8BQAADgAAAAAAAAAAAAAAAAAuAgAAZHJzL2Uyb0RvYy54bWxQSwECLQAU&#10;AAYACAAAACEAqHVEGdoAAAADAQAADwAAAAAAAAAAAAAAAADq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B645AB" w:rsidRDefault="00B645A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E702D16" wp14:editId="507E545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8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STb4Uh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976AC62" wp14:editId="78BFDB1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D/8Kyo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457ACA" wp14:editId="4B848B72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0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" filled="t" fillcolor="#a9a57c [3204]" strokecolor="white [3212]" strokeweight="1pt">
              <v:path arrowok="t"/>
              <v:textbox inset="0,,0">
                <w:txbxContent>
                  <w:p w:rsidR="00E17D2C" w:rsidRDefault="00E17D2C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747DEC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149" w:rsidRDefault="00287149">
      <w:pPr>
        <w:spacing w:after="0" w:line="240" w:lineRule="auto"/>
      </w:pPr>
      <w:r>
        <w:separator/>
      </w:r>
    </w:p>
  </w:footnote>
  <w:footnote w:type="continuationSeparator" w:id="0">
    <w:p w:rsidR="00287149" w:rsidRDefault="00287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2B5CC9D" wp14:editId="43778F15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ACC21A6BA0E747D194C0D035ACCAF832"/>
                            </w:placeholder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87149" w:rsidRDefault="0028714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9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ACC21A6BA0E747D194C0D035ACCAF832"/>
                      </w:placeholder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5CB8EFC5" wp14:editId="3DD33BE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Hd7+f4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BAEA107" wp14:editId="256470A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30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9424163" wp14:editId="1DD32578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31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7PvEE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149" w:rsidRDefault="00287149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8513067" wp14:editId="6DBAC80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CzFUBa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98312C" wp14:editId="36A3383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87149" w:rsidRDefault="0028714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[Type the document title]</w:t>
                              </w:r>
                            </w:p>
                          </w:sdtContent>
                        </w:sdt>
                        <w:p w:rsidR="00287149" w:rsidRDefault="0028714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klmgIAAK0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DZpfklmgIAAK0FAAAOAAAAAAAAAAAAAAAAAC4CAABkcnMvZTJvRG9j&#10;LnhtbFBLAQItABQABgAIAAAAIQBwvftG2wAAAAQBAAAPAAAAAAAAAAAAAAAAAPQ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645AB" w:rsidRDefault="00B645AB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[Type the document title]</w:t>
                        </w:r>
                      </w:p>
                    </w:sdtContent>
                  </w:sdt>
                  <w:p w:rsidR="00B645AB" w:rsidRDefault="00B645A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EB101B5" wp14:editId="579B412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wkEQIAAIIEAAAOAAAAZHJzL2Uyb0RvYy54bWysVMFu2zAMvQ/YPwi6L3aCpV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UESwk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B645AB" w:rsidRDefault="00B645AB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1FBBE0" wp14:editId="2E77757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87149" w:rsidRDefault="0028714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4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cxcF3R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B645AB" w:rsidRDefault="00B645A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A453D"/>
    <w:multiLevelType w:val="hybridMultilevel"/>
    <w:tmpl w:val="D13A5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164E0"/>
    <w:multiLevelType w:val="hybridMultilevel"/>
    <w:tmpl w:val="803E6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2281C"/>
    <w:multiLevelType w:val="hybridMultilevel"/>
    <w:tmpl w:val="ED74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B234B"/>
    <w:multiLevelType w:val="hybridMultilevel"/>
    <w:tmpl w:val="76C6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C589A"/>
    <w:multiLevelType w:val="hybridMultilevel"/>
    <w:tmpl w:val="A93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A74A7"/>
    <w:multiLevelType w:val="hybridMultilevel"/>
    <w:tmpl w:val="19D8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A1A2D"/>
    <w:multiLevelType w:val="hybridMultilevel"/>
    <w:tmpl w:val="EF7886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085E5D"/>
    <w:multiLevelType w:val="hybridMultilevel"/>
    <w:tmpl w:val="CA9A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E5748"/>
    <w:multiLevelType w:val="hybridMultilevel"/>
    <w:tmpl w:val="7F660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41"/>
    <w:rsid w:val="000142ED"/>
    <w:rsid w:val="00050158"/>
    <w:rsid w:val="000529A1"/>
    <w:rsid w:val="00055F3A"/>
    <w:rsid w:val="00057EDE"/>
    <w:rsid w:val="00096958"/>
    <w:rsid w:val="000B0D25"/>
    <w:rsid w:val="000B6A92"/>
    <w:rsid w:val="000C797E"/>
    <w:rsid w:val="000F0F7B"/>
    <w:rsid w:val="00137BF5"/>
    <w:rsid w:val="00172BA6"/>
    <w:rsid w:val="00180D4D"/>
    <w:rsid w:val="00180D88"/>
    <w:rsid w:val="001A5981"/>
    <w:rsid w:val="001F3E32"/>
    <w:rsid w:val="00211778"/>
    <w:rsid w:val="00216222"/>
    <w:rsid w:val="002240B9"/>
    <w:rsid w:val="00287149"/>
    <w:rsid w:val="002A7F0F"/>
    <w:rsid w:val="002D05E0"/>
    <w:rsid w:val="002D4B1B"/>
    <w:rsid w:val="002F08B0"/>
    <w:rsid w:val="003C4153"/>
    <w:rsid w:val="003D4B5D"/>
    <w:rsid w:val="0041059E"/>
    <w:rsid w:val="004B093F"/>
    <w:rsid w:val="004D04F1"/>
    <w:rsid w:val="004D64EE"/>
    <w:rsid w:val="004F049A"/>
    <w:rsid w:val="005158A3"/>
    <w:rsid w:val="00533BAD"/>
    <w:rsid w:val="005358E3"/>
    <w:rsid w:val="00537712"/>
    <w:rsid w:val="00554FDB"/>
    <w:rsid w:val="005563D1"/>
    <w:rsid w:val="005638AC"/>
    <w:rsid w:val="0056608E"/>
    <w:rsid w:val="005909B9"/>
    <w:rsid w:val="005C7304"/>
    <w:rsid w:val="00661A7C"/>
    <w:rsid w:val="0069720C"/>
    <w:rsid w:val="006A1098"/>
    <w:rsid w:val="006E5A20"/>
    <w:rsid w:val="007204AC"/>
    <w:rsid w:val="00721B1D"/>
    <w:rsid w:val="0074070A"/>
    <w:rsid w:val="00747DEC"/>
    <w:rsid w:val="00752D2D"/>
    <w:rsid w:val="007877A3"/>
    <w:rsid w:val="007954A0"/>
    <w:rsid w:val="007C6254"/>
    <w:rsid w:val="007E0B2A"/>
    <w:rsid w:val="007E76B1"/>
    <w:rsid w:val="007F1216"/>
    <w:rsid w:val="007F1D45"/>
    <w:rsid w:val="007F3CC5"/>
    <w:rsid w:val="00804035"/>
    <w:rsid w:val="00817317"/>
    <w:rsid w:val="008216D4"/>
    <w:rsid w:val="008C026C"/>
    <w:rsid w:val="008E3DF1"/>
    <w:rsid w:val="008E7E45"/>
    <w:rsid w:val="008F72B6"/>
    <w:rsid w:val="00904258"/>
    <w:rsid w:val="0091497B"/>
    <w:rsid w:val="009337BB"/>
    <w:rsid w:val="00981175"/>
    <w:rsid w:val="009A6E6E"/>
    <w:rsid w:val="00A036B6"/>
    <w:rsid w:val="00A151AB"/>
    <w:rsid w:val="00A4075F"/>
    <w:rsid w:val="00A56A27"/>
    <w:rsid w:val="00A62337"/>
    <w:rsid w:val="00AB3270"/>
    <w:rsid w:val="00AD7C16"/>
    <w:rsid w:val="00B3119C"/>
    <w:rsid w:val="00B645AB"/>
    <w:rsid w:val="00B7128C"/>
    <w:rsid w:val="00B946B4"/>
    <w:rsid w:val="00BA1CC3"/>
    <w:rsid w:val="00BF0E57"/>
    <w:rsid w:val="00BF35BD"/>
    <w:rsid w:val="00C04F41"/>
    <w:rsid w:val="00C15912"/>
    <w:rsid w:val="00C20CF0"/>
    <w:rsid w:val="00C363CD"/>
    <w:rsid w:val="00C67D1F"/>
    <w:rsid w:val="00C827D9"/>
    <w:rsid w:val="00C85FE4"/>
    <w:rsid w:val="00CB08EE"/>
    <w:rsid w:val="00CB177D"/>
    <w:rsid w:val="00CC17B6"/>
    <w:rsid w:val="00CD5224"/>
    <w:rsid w:val="00CE5D4E"/>
    <w:rsid w:val="00CE68EE"/>
    <w:rsid w:val="00D05996"/>
    <w:rsid w:val="00D234A9"/>
    <w:rsid w:val="00D34D75"/>
    <w:rsid w:val="00D3665C"/>
    <w:rsid w:val="00D5546E"/>
    <w:rsid w:val="00D86F68"/>
    <w:rsid w:val="00DD043C"/>
    <w:rsid w:val="00DD3C80"/>
    <w:rsid w:val="00DE4973"/>
    <w:rsid w:val="00DE7B8D"/>
    <w:rsid w:val="00E17D2C"/>
    <w:rsid w:val="00E3773E"/>
    <w:rsid w:val="00EA1809"/>
    <w:rsid w:val="00EB3E32"/>
    <w:rsid w:val="00EB7B7B"/>
    <w:rsid w:val="00EC6212"/>
    <w:rsid w:val="00EE3836"/>
    <w:rsid w:val="00F20506"/>
    <w:rsid w:val="00F358D0"/>
    <w:rsid w:val="00F44F13"/>
    <w:rsid w:val="00F5476C"/>
    <w:rsid w:val="00F55536"/>
    <w:rsid w:val="00F67709"/>
    <w:rsid w:val="00FD4978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  <w:style w:type="table" w:styleId="TableGrid">
    <w:name w:val="Table Grid"/>
    <w:basedOn w:val="TableNormal"/>
    <w:uiPriority w:val="59"/>
    <w:rsid w:val="00287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7128C"/>
    <w:rPr>
      <w:color w:val="849A0A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character" w:styleId="Hyperlink">
    <w:name w:val="Hyperlink"/>
    <w:basedOn w:val="DefaultParagraphFont"/>
    <w:uiPriority w:val="99"/>
    <w:unhideWhenUsed/>
    <w:rsid w:val="00D05996"/>
    <w:rPr>
      <w:color w:val="D25814" w:themeColor="hyperlink"/>
      <w:u w:val="single"/>
    </w:rPr>
  </w:style>
  <w:style w:type="table" w:styleId="TableGrid">
    <w:name w:val="Table Grid"/>
    <w:basedOn w:val="TableNormal"/>
    <w:uiPriority w:val="59"/>
    <w:rsid w:val="00287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7128C"/>
    <w:rPr>
      <w:color w:val="849A0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petoskeyschools.org/ncmc/104/CODE/Project3/Project3.12a.txt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C21A6BA0E747D194C0D035ACCA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71F4-42D4-4FF0-905E-36E85B1B7AAC}"/>
      </w:docPartPr>
      <w:docPartBody>
        <w:p w:rsidR="00BB3114" w:rsidRDefault="00BB3114">
          <w:pPr>
            <w:pStyle w:val="ACC21A6BA0E747D194C0D035ACCAF832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114"/>
    <w:rsid w:val="00207B42"/>
    <w:rsid w:val="00670CA1"/>
    <w:rsid w:val="00674EC2"/>
    <w:rsid w:val="007022D0"/>
    <w:rsid w:val="007C27AD"/>
    <w:rsid w:val="00963BF1"/>
    <w:rsid w:val="00AB2657"/>
    <w:rsid w:val="00BB3114"/>
    <w:rsid w:val="00C7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1765C1B5B146BD94F70FE7AA178C92">
    <w:name w:val="0A1765C1B5B146BD94F70FE7AA178C92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18647E9DF29F4547BF65C2F42E40345A">
    <w:name w:val="18647E9DF29F4547BF65C2F42E40345A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F81BD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1F497D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365F91" w:themeColor="accent1" w:themeShade="BF"/>
      <w:sz w:val="24"/>
      <w:lang w:eastAsia="ko-KR"/>
    </w:rPr>
  </w:style>
  <w:style w:type="paragraph" w:customStyle="1" w:styleId="287EC39A8AB44F7DA13D72F8561AB4FB">
    <w:name w:val="287EC39A8AB44F7DA13D72F8561AB4FB"/>
  </w:style>
  <w:style w:type="paragraph" w:customStyle="1" w:styleId="37B473BE79C449659341387B1B72143B">
    <w:name w:val="37B473BE79C449659341387B1B72143B"/>
  </w:style>
  <w:style w:type="paragraph" w:customStyle="1" w:styleId="C8457E4FCFF3448A835E090732113CD7">
    <w:name w:val="C8457E4FCFF3448A835E090732113CD7"/>
  </w:style>
  <w:style w:type="paragraph" w:customStyle="1" w:styleId="3B0FB68B44E74CFEB457DAC4DB70DBFB">
    <w:name w:val="3B0FB68B44E74CFEB457DAC4DB70DBFB"/>
  </w:style>
  <w:style w:type="paragraph" w:customStyle="1" w:styleId="ACC21A6BA0E747D194C0D035ACCAF832">
    <w:name w:val="ACC21A6BA0E747D194C0D035ACCAF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13BF-6CB6-4EC8-8278-8C7A5CD0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Understanding the hardware requirements to run a virtualized Unix/Linux environment</dc:subject>
  <dc:creator>bates.he.z</dc:creator>
  <cp:lastModifiedBy>Howard E. Bates</cp:lastModifiedBy>
  <cp:revision>13</cp:revision>
  <cp:lastPrinted>2013-10-14T16:55:00Z</cp:lastPrinted>
  <dcterms:created xsi:type="dcterms:W3CDTF">2013-02-27T12:45:00Z</dcterms:created>
  <dcterms:modified xsi:type="dcterms:W3CDTF">2014-02-03T15:16:00Z</dcterms:modified>
</cp:coreProperties>
</file>